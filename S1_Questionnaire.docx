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B5B" w:rsidRDefault="00E75097" w:rsidP="00E75097">
      <w:r>
        <w:rPr>
          <w:noProof/>
        </w:rPr>
        <w:drawing>
          <wp:inline distT="0" distB="0" distL="0" distR="0" wp14:anchorId="62DC57B4" wp14:editId="5C8251FE">
            <wp:extent cx="6496050" cy="850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97" w:rsidRDefault="00E75097" w:rsidP="00E75097">
      <w:r>
        <w:rPr>
          <w:noProof/>
        </w:rPr>
        <w:lastRenderedPageBreak/>
        <w:drawing>
          <wp:inline distT="0" distB="0" distL="0" distR="0" wp14:anchorId="00E29024" wp14:editId="20A25BFE">
            <wp:extent cx="6391275" cy="862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97" w:rsidRPr="00E75097" w:rsidRDefault="00E75097" w:rsidP="00E75097">
      <w:r>
        <w:rPr>
          <w:noProof/>
        </w:rPr>
        <w:lastRenderedPageBreak/>
        <w:drawing>
          <wp:inline distT="0" distB="0" distL="0" distR="0" wp14:anchorId="73E4A5E7" wp14:editId="5F8E9C83">
            <wp:extent cx="6296025" cy="858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097" w:rsidRPr="00E75097" w:rsidSect="000856E9">
      <w:headerReference w:type="even" r:id="rId10"/>
      <w:headerReference w:type="default" r:id="rId11"/>
      <w:headerReference w:type="first" r:id="rId12"/>
      <w:footerReference w:type="first" r:id="rId13"/>
      <w:type w:val="continuous"/>
      <w:pgSz w:w="11906" w:h="16838" w:code="9"/>
      <w:pgMar w:top="1417" w:right="720" w:bottom="1077" w:left="720" w:header="1020" w:footer="340" w:gutter="0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038" w:rsidRDefault="00160038">
      <w:pPr>
        <w:spacing w:line="240" w:lineRule="auto"/>
      </w:pPr>
      <w:r>
        <w:separator/>
      </w:r>
    </w:p>
  </w:endnote>
  <w:endnote w:type="continuationSeparator" w:id="0">
    <w:p w:rsidR="00160038" w:rsidRDefault="00160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D96" w:rsidRDefault="00517D96" w:rsidP="00307DBD">
    <w:pPr>
      <w:pStyle w:val="MDPIfooterfirstpage"/>
      <w:pBdr>
        <w:top w:val="single" w:sz="4" w:space="0" w:color="000000"/>
      </w:pBdr>
      <w:adjustRightInd w:val="0"/>
      <w:snapToGrid w:val="0"/>
      <w:spacing w:before="480" w:line="100" w:lineRule="exact"/>
      <w:rPr>
        <w:i/>
        <w:szCs w:val="16"/>
        <w:lang w:val="fr-CH"/>
      </w:rPr>
    </w:pPr>
  </w:p>
  <w:p w:rsidR="006F167E" w:rsidRPr="008B308E" w:rsidRDefault="006F167E" w:rsidP="00531A28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lang w:val="fr-CH"/>
      </w:rPr>
    </w:pPr>
    <w:r>
      <w:rPr>
        <w:i/>
        <w:szCs w:val="16"/>
        <w:lang w:val="fr-CH"/>
      </w:rPr>
      <w:t>Land</w:t>
    </w:r>
    <w:r w:rsidRPr="001A6ACD">
      <w:rPr>
        <w:szCs w:val="16"/>
        <w:lang w:val="fr-CH"/>
      </w:rPr>
      <w:t xml:space="preserve"> </w:t>
    </w:r>
    <w:r w:rsidR="00575B76">
      <w:rPr>
        <w:b/>
        <w:szCs w:val="16"/>
        <w:lang w:val="fr-CH"/>
      </w:rPr>
      <w:t>2023</w:t>
    </w:r>
    <w:r w:rsidR="00934062" w:rsidRPr="00934062">
      <w:rPr>
        <w:szCs w:val="16"/>
        <w:lang w:val="fr-CH"/>
      </w:rPr>
      <w:t>,</w:t>
    </w:r>
    <w:r w:rsidR="00575B76">
      <w:rPr>
        <w:i/>
        <w:szCs w:val="16"/>
        <w:lang w:val="fr-CH"/>
      </w:rPr>
      <w:t xml:space="preserve"> 12</w:t>
    </w:r>
    <w:r w:rsidR="00934062" w:rsidRPr="00934062">
      <w:rPr>
        <w:szCs w:val="16"/>
        <w:lang w:val="fr-CH"/>
      </w:rPr>
      <w:t xml:space="preserve">, </w:t>
    </w:r>
    <w:r w:rsidR="009C3138">
      <w:rPr>
        <w:szCs w:val="16"/>
        <w:lang w:val="fr-CH"/>
      </w:rPr>
      <w:t>x</w:t>
    </w:r>
    <w:r w:rsidR="00517D96">
      <w:rPr>
        <w:szCs w:val="16"/>
        <w:lang w:val="fr-CH"/>
      </w:rPr>
      <w:t>. https://doi.org/10.3390/xxxxx</w:t>
    </w:r>
    <w:r w:rsidR="00531A28" w:rsidRPr="008B308E">
      <w:rPr>
        <w:lang w:val="fr-CH"/>
      </w:rPr>
      <w:tab/>
    </w:r>
    <w:r w:rsidRPr="008B308E">
      <w:rPr>
        <w:lang w:val="fr-CH"/>
      </w:rPr>
      <w:t>www.mdpi.com/journal/</w:t>
    </w:r>
    <w:r w:rsidRPr="008F2B62">
      <w:rPr>
        <w:lang w:val="de-DE"/>
      </w:rPr>
      <w:t>land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038" w:rsidRDefault="00160038">
      <w:pPr>
        <w:spacing w:line="240" w:lineRule="auto"/>
      </w:pPr>
      <w:r>
        <w:separator/>
      </w:r>
    </w:p>
  </w:footnote>
  <w:footnote w:type="continuationSeparator" w:id="0">
    <w:p w:rsidR="00160038" w:rsidRDefault="001600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67E" w:rsidRDefault="006F167E" w:rsidP="006F167E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D96" w:rsidRDefault="006F167E" w:rsidP="00531A28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>
      <w:rPr>
        <w:i/>
        <w:sz w:val="16"/>
      </w:rPr>
      <w:t xml:space="preserve">Land </w:t>
    </w:r>
    <w:r w:rsidR="00575B76">
      <w:rPr>
        <w:b/>
        <w:sz w:val="16"/>
      </w:rPr>
      <w:t>2023</w:t>
    </w:r>
    <w:r w:rsidR="00934062" w:rsidRPr="00934062">
      <w:rPr>
        <w:sz w:val="16"/>
      </w:rPr>
      <w:t>,</w:t>
    </w:r>
    <w:r w:rsidR="00575B76">
      <w:rPr>
        <w:i/>
        <w:sz w:val="16"/>
      </w:rPr>
      <w:t xml:space="preserve"> 12</w:t>
    </w:r>
    <w:r w:rsidR="009C3138">
      <w:rPr>
        <w:sz w:val="16"/>
      </w:rPr>
      <w:t>, x FOR PEER REVIEW</w:t>
    </w:r>
    <w:r w:rsidR="00531A28">
      <w:rPr>
        <w:sz w:val="16"/>
      </w:rPr>
      <w:tab/>
    </w:r>
    <w:r w:rsidR="009C3138">
      <w:rPr>
        <w:sz w:val="16"/>
      </w:rPr>
      <w:fldChar w:fldCharType="begin"/>
    </w:r>
    <w:r w:rsidR="009C3138">
      <w:rPr>
        <w:sz w:val="16"/>
      </w:rPr>
      <w:instrText xml:space="preserve"> PAGE   \* MERGEFORMAT </w:instrText>
    </w:r>
    <w:r w:rsidR="009C3138">
      <w:rPr>
        <w:sz w:val="16"/>
      </w:rPr>
      <w:fldChar w:fldCharType="separate"/>
    </w:r>
    <w:r w:rsidR="0084794A">
      <w:rPr>
        <w:sz w:val="16"/>
      </w:rPr>
      <w:t>5</w:t>
    </w:r>
    <w:r w:rsidR="009C3138">
      <w:rPr>
        <w:sz w:val="16"/>
      </w:rPr>
      <w:fldChar w:fldCharType="end"/>
    </w:r>
    <w:r w:rsidR="009C3138">
      <w:rPr>
        <w:sz w:val="16"/>
      </w:rPr>
      <w:t xml:space="preserve"> of </w:t>
    </w:r>
    <w:r w:rsidR="009C3138">
      <w:rPr>
        <w:sz w:val="16"/>
      </w:rPr>
      <w:fldChar w:fldCharType="begin"/>
    </w:r>
    <w:r w:rsidR="009C3138">
      <w:rPr>
        <w:sz w:val="16"/>
      </w:rPr>
      <w:instrText xml:space="preserve"> NUMPAGES   \* MERGEFORMAT </w:instrText>
    </w:r>
    <w:r w:rsidR="009C3138">
      <w:rPr>
        <w:sz w:val="16"/>
      </w:rPr>
      <w:fldChar w:fldCharType="separate"/>
    </w:r>
    <w:r w:rsidR="0084794A">
      <w:rPr>
        <w:sz w:val="16"/>
      </w:rPr>
      <w:t>5</w:t>
    </w:r>
    <w:r w:rsidR="009C3138">
      <w:rPr>
        <w:sz w:val="16"/>
      </w:rPr>
      <w:fldChar w:fldCharType="end"/>
    </w:r>
  </w:p>
  <w:p w:rsidR="006F167E" w:rsidRPr="00F429D9" w:rsidRDefault="006F167E" w:rsidP="00307DBD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517D96" w:rsidRPr="00531A28" w:rsidTr="006578F2">
      <w:trPr>
        <w:trHeight w:val="686"/>
      </w:trPr>
      <w:tc>
        <w:tcPr>
          <w:tcW w:w="3679" w:type="dxa"/>
          <w:shd w:val="clear" w:color="auto" w:fill="auto"/>
          <w:vAlign w:val="center"/>
        </w:tcPr>
        <w:p w:rsidR="00517D96" w:rsidRPr="00D61D1F" w:rsidRDefault="00831FF6" w:rsidP="00531A28">
          <w:pPr>
            <w:pStyle w:val="Header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  <w:r w:rsidRPr="00D61D1F">
            <w:rPr>
              <w:rFonts w:eastAsia="DengXian"/>
              <w:b/>
              <w:bCs/>
            </w:rPr>
            <w:drawing>
              <wp:inline distT="0" distB="0" distL="0" distR="0" wp14:anchorId="4D1F4911" wp14:editId="4442F7AE">
                <wp:extent cx="1094740" cy="429260"/>
                <wp:effectExtent l="0" t="0" r="0" b="0"/>
                <wp:docPr id="1" name="Picture 3" descr="C:\Users\home\AppData\Local\Temp\HZ$D.132.2739\land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home\AppData\Local\Temp\HZ$D.132.2739\land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  <w:shd w:val="clear" w:color="auto" w:fill="auto"/>
          <w:vAlign w:val="center"/>
        </w:tcPr>
        <w:p w:rsidR="00517D96" w:rsidRPr="00D61D1F" w:rsidRDefault="00517D96" w:rsidP="00531A28">
          <w:pPr>
            <w:pStyle w:val="Header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:rsidR="00517D96" w:rsidRPr="00D61D1F" w:rsidRDefault="006578F2" w:rsidP="006578F2">
          <w:pPr>
            <w:pStyle w:val="Header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  <w:r>
            <w:rPr>
              <w:rFonts w:eastAsia="DengXian"/>
              <w:b/>
              <w:bCs/>
            </w:rPr>
            <w:drawing>
              <wp:inline distT="0" distB="0" distL="0" distR="0" wp14:anchorId="58249445" wp14:editId="0E58EE8A">
                <wp:extent cx="540000" cy="360000"/>
                <wp:effectExtent l="0" t="0" r="0" b="254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F167E" w:rsidRPr="00517D96" w:rsidRDefault="006F167E" w:rsidP="00307DBD">
    <w:pPr>
      <w:pBdr>
        <w:bottom w:val="single" w:sz="4" w:space="1" w:color="000000"/>
      </w:pBdr>
      <w:adjustRightInd w:val="0"/>
      <w:snapToGrid w:val="0"/>
      <w:spacing w:line="1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68F5"/>
    <w:multiLevelType w:val="hybridMultilevel"/>
    <w:tmpl w:val="7892EB42"/>
    <w:lvl w:ilvl="0" w:tplc="B16CF708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A3CD5"/>
    <w:multiLevelType w:val="hybridMultilevel"/>
    <w:tmpl w:val="B2482216"/>
    <w:lvl w:ilvl="0" w:tplc="E93E769C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6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720162"/>
    <w:multiLevelType w:val="hybridMultilevel"/>
    <w:tmpl w:val="A59249A6"/>
    <w:lvl w:ilvl="0" w:tplc="3CB08F5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F7329"/>
    <w:multiLevelType w:val="hybridMultilevel"/>
    <w:tmpl w:val="8C16C276"/>
    <w:lvl w:ilvl="0" w:tplc="54AEEA8C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1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1"/>
  </w:num>
  <w:num w:numId="8">
    <w:abstractNumId w:val="10"/>
  </w:num>
  <w:num w:numId="9">
    <w:abstractNumId w:val="1"/>
  </w:num>
  <w:num w:numId="10">
    <w:abstractNumId w:val="10"/>
  </w:num>
  <w:num w:numId="11">
    <w:abstractNumId w:val="1"/>
  </w:num>
  <w:num w:numId="12">
    <w:abstractNumId w:val="11"/>
  </w:num>
  <w:num w:numId="13">
    <w:abstractNumId w:val="10"/>
  </w:num>
  <w:num w:numId="14">
    <w:abstractNumId w:val="1"/>
  </w:num>
  <w:num w:numId="15">
    <w:abstractNumId w:val="0"/>
  </w:num>
  <w:num w:numId="16">
    <w:abstractNumId w:val="9"/>
  </w:num>
  <w:num w:numId="17">
    <w:abstractNumId w:val="0"/>
  </w:num>
  <w:num w:numId="18">
    <w:abstractNumId w:val="10"/>
  </w:num>
  <w:num w:numId="19">
    <w:abstractNumId w:val="1"/>
  </w:num>
  <w:num w:numId="20">
    <w:abstractNumId w:val="0"/>
  </w:num>
  <w:num w:numId="21">
    <w:abstractNumId w:val="7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drawingGridHorizontalSpacing w:val="11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0MLE0Nze3sDA2MjRU0lEKTi0uzszPAykwqQUAzwUZgSwAAAA="/>
  </w:docVars>
  <w:rsids>
    <w:rsidRoot w:val="008F2B62"/>
    <w:rsid w:val="000166E2"/>
    <w:rsid w:val="000300DB"/>
    <w:rsid w:val="0003432F"/>
    <w:rsid w:val="00040E2B"/>
    <w:rsid w:val="00062B5B"/>
    <w:rsid w:val="0006560A"/>
    <w:rsid w:val="000856E9"/>
    <w:rsid w:val="00092A04"/>
    <w:rsid w:val="00093C27"/>
    <w:rsid w:val="000955B3"/>
    <w:rsid w:val="00095E6A"/>
    <w:rsid w:val="000A54FD"/>
    <w:rsid w:val="000C200D"/>
    <w:rsid w:val="000D4FB2"/>
    <w:rsid w:val="00137358"/>
    <w:rsid w:val="00144D21"/>
    <w:rsid w:val="0015349C"/>
    <w:rsid w:val="00155C7C"/>
    <w:rsid w:val="00160038"/>
    <w:rsid w:val="001668E5"/>
    <w:rsid w:val="00166D3C"/>
    <w:rsid w:val="001D4CE9"/>
    <w:rsid w:val="001D4F53"/>
    <w:rsid w:val="001E02B4"/>
    <w:rsid w:val="001E2113"/>
    <w:rsid w:val="001E2AEB"/>
    <w:rsid w:val="001F537D"/>
    <w:rsid w:val="00211F9C"/>
    <w:rsid w:val="0022251F"/>
    <w:rsid w:val="0022520C"/>
    <w:rsid w:val="00240429"/>
    <w:rsid w:val="00241710"/>
    <w:rsid w:val="0027081A"/>
    <w:rsid w:val="002741A6"/>
    <w:rsid w:val="00282BA1"/>
    <w:rsid w:val="00293DC0"/>
    <w:rsid w:val="002E1C1B"/>
    <w:rsid w:val="002F441B"/>
    <w:rsid w:val="002F7CA0"/>
    <w:rsid w:val="00307A89"/>
    <w:rsid w:val="00307DBD"/>
    <w:rsid w:val="00322BA9"/>
    <w:rsid w:val="00326141"/>
    <w:rsid w:val="00344D30"/>
    <w:rsid w:val="003513EB"/>
    <w:rsid w:val="0035261F"/>
    <w:rsid w:val="00352FE1"/>
    <w:rsid w:val="003549EA"/>
    <w:rsid w:val="0036342A"/>
    <w:rsid w:val="003B0D13"/>
    <w:rsid w:val="003C6A0E"/>
    <w:rsid w:val="003D5A97"/>
    <w:rsid w:val="003E10C0"/>
    <w:rsid w:val="003E6AC0"/>
    <w:rsid w:val="004013C3"/>
    <w:rsid w:val="00401D30"/>
    <w:rsid w:val="00406AF9"/>
    <w:rsid w:val="00416DF0"/>
    <w:rsid w:val="00432520"/>
    <w:rsid w:val="00451E81"/>
    <w:rsid w:val="0045242D"/>
    <w:rsid w:val="0047210E"/>
    <w:rsid w:val="0047387D"/>
    <w:rsid w:val="00483573"/>
    <w:rsid w:val="004971A8"/>
    <w:rsid w:val="004B1B0D"/>
    <w:rsid w:val="004B3668"/>
    <w:rsid w:val="004D5291"/>
    <w:rsid w:val="004E18D1"/>
    <w:rsid w:val="004E7DDE"/>
    <w:rsid w:val="004F275B"/>
    <w:rsid w:val="004F48DB"/>
    <w:rsid w:val="00502890"/>
    <w:rsid w:val="00517D96"/>
    <w:rsid w:val="00525B5A"/>
    <w:rsid w:val="005273D1"/>
    <w:rsid w:val="00531A28"/>
    <w:rsid w:val="00533C42"/>
    <w:rsid w:val="005344F3"/>
    <w:rsid w:val="00542A8F"/>
    <w:rsid w:val="00563FFE"/>
    <w:rsid w:val="00575B76"/>
    <w:rsid w:val="005A043F"/>
    <w:rsid w:val="005B0BA5"/>
    <w:rsid w:val="005E1C44"/>
    <w:rsid w:val="005E5221"/>
    <w:rsid w:val="00606C4E"/>
    <w:rsid w:val="00630160"/>
    <w:rsid w:val="00637074"/>
    <w:rsid w:val="006578F2"/>
    <w:rsid w:val="0066690B"/>
    <w:rsid w:val="00674C0F"/>
    <w:rsid w:val="00692393"/>
    <w:rsid w:val="006B2C36"/>
    <w:rsid w:val="006F167E"/>
    <w:rsid w:val="0072458A"/>
    <w:rsid w:val="00725C48"/>
    <w:rsid w:val="00731E18"/>
    <w:rsid w:val="00746551"/>
    <w:rsid w:val="00751CE8"/>
    <w:rsid w:val="00757DE4"/>
    <w:rsid w:val="00762FFC"/>
    <w:rsid w:val="00783C23"/>
    <w:rsid w:val="007C64CA"/>
    <w:rsid w:val="007C7776"/>
    <w:rsid w:val="007D0D67"/>
    <w:rsid w:val="00805F34"/>
    <w:rsid w:val="008109D8"/>
    <w:rsid w:val="008122DD"/>
    <w:rsid w:val="00831FF6"/>
    <w:rsid w:val="0084794A"/>
    <w:rsid w:val="00862843"/>
    <w:rsid w:val="00865172"/>
    <w:rsid w:val="0086722A"/>
    <w:rsid w:val="00867269"/>
    <w:rsid w:val="00890EA3"/>
    <w:rsid w:val="008A69A1"/>
    <w:rsid w:val="008B66A0"/>
    <w:rsid w:val="008D1918"/>
    <w:rsid w:val="008E13F6"/>
    <w:rsid w:val="008F2B62"/>
    <w:rsid w:val="00900459"/>
    <w:rsid w:val="009138CF"/>
    <w:rsid w:val="00914730"/>
    <w:rsid w:val="009237D4"/>
    <w:rsid w:val="00934062"/>
    <w:rsid w:val="00941D0B"/>
    <w:rsid w:val="00947453"/>
    <w:rsid w:val="0095699A"/>
    <w:rsid w:val="00957055"/>
    <w:rsid w:val="0097258E"/>
    <w:rsid w:val="00976E62"/>
    <w:rsid w:val="009B79C0"/>
    <w:rsid w:val="009C3138"/>
    <w:rsid w:val="009C696B"/>
    <w:rsid w:val="009D34DC"/>
    <w:rsid w:val="009E615A"/>
    <w:rsid w:val="009E7D6B"/>
    <w:rsid w:val="009F18D1"/>
    <w:rsid w:val="009F5A7A"/>
    <w:rsid w:val="009F70E6"/>
    <w:rsid w:val="00A02192"/>
    <w:rsid w:val="00A53F69"/>
    <w:rsid w:val="00AA75F4"/>
    <w:rsid w:val="00AB1082"/>
    <w:rsid w:val="00AB6377"/>
    <w:rsid w:val="00AD40FB"/>
    <w:rsid w:val="00AD4C2E"/>
    <w:rsid w:val="00AD6E3F"/>
    <w:rsid w:val="00AF6BAE"/>
    <w:rsid w:val="00B0059F"/>
    <w:rsid w:val="00B177CF"/>
    <w:rsid w:val="00B355BB"/>
    <w:rsid w:val="00B36B43"/>
    <w:rsid w:val="00B66A89"/>
    <w:rsid w:val="00B7755C"/>
    <w:rsid w:val="00B806E0"/>
    <w:rsid w:val="00BA10F3"/>
    <w:rsid w:val="00BA390E"/>
    <w:rsid w:val="00BA5BA6"/>
    <w:rsid w:val="00BC3B90"/>
    <w:rsid w:val="00BC3C93"/>
    <w:rsid w:val="00C022DB"/>
    <w:rsid w:val="00C139AB"/>
    <w:rsid w:val="00C341C2"/>
    <w:rsid w:val="00C35902"/>
    <w:rsid w:val="00C66725"/>
    <w:rsid w:val="00C7668C"/>
    <w:rsid w:val="00CB5A43"/>
    <w:rsid w:val="00CC30BC"/>
    <w:rsid w:val="00CE3756"/>
    <w:rsid w:val="00CF37DC"/>
    <w:rsid w:val="00CF5FD2"/>
    <w:rsid w:val="00D302CE"/>
    <w:rsid w:val="00D609BC"/>
    <w:rsid w:val="00D61D1F"/>
    <w:rsid w:val="00DC6A06"/>
    <w:rsid w:val="00DD7875"/>
    <w:rsid w:val="00DD7FCF"/>
    <w:rsid w:val="00DE39BD"/>
    <w:rsid w:val="00DE60AB"/>
    <w:rsid w:val="00DF6E3B"/>
    <w:rsid w:val="00E0080D"/>
    <w:rsid w:val="00E373BE"/>
    <w:rsid w:val="00E40559"/>
    <w:rsid w:val="00E54727"/>
    <w:rsid w:val="00E54EFF"/>
    <w:rsid w:val="00E56FC7"/>
    <w:rsid w:val="00E57C27"/>
    <w:rsid w:val="00E65348"/>
    <w:rsid w:val="00E664F2"/>
    <w:rsid w:val="00E73B4F"/>
    <w:rsid w:val="00E75097"/>
    <w:rsid w:val="00E9133A"/>
    <w:rsid w:val="00EB5D8E"/>
    <w:rsid w:val="00ED12A2"/>
    <w:rsid w:val="00EE37B1"/>
    <w:rsid w:val="00EE56E8"/>
    <w:rsid w:val="00EE7371"/>
    <w:rsid w:val="00F22203"/>
    <w:rsid w:val="00F304BB"/>
    <w:rsid w:val="00F54A58"/>
    <w:rsid w:val="00F552D0"/>
    <w:rsid w:val="00F621EA"/>
    <w:rsid w:val="00F767C5"/>
    <w:rsid w:val="00FB0FFA"/>
    <w:rsid w:val="00FD1FC0"/>
    <w:rsid w:val="00FD5267"/>
    <w:rsid w:val="00FE05B1"/>
    <w:rsid w:val="00FE0999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906906"/>
  <w15:chartTrackingRefBased/>
  <w15:docId w15:val="{5EB11228-8145-4041-B542-EA9DB651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8D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1articletype">
    <w:name w:val="MDPI_1.1_article_type"/>
    <w:next w:val="Normal"/>
    <w:qFormat/>
    <w:rsid w:val="005344F3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Normal"/>
    <w:qFormat/>
    <w:rsid w:val="005344F3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Normal"/>
    <w:qFormat/>
    <w:rsid w:val="005344F3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Normal"/>
    <w:next w:val="Normal"/>
    <w:qFormat/>
    <w:rsid w:val="005344F3"/>
    <w:pPr>
      <w:adjustRightInd w:val="0"/>
      <w:snapToGrid w:val="0"/>
      <w:spacing w:after="0" w:line="240" w:lineRule="atLeast"/>
      <w:ind w:right="113"/>
    </w:pPr>
    <w:rPr>
      <w:rFonts w:ascii="Palatino Linotype" w:eastAsia="Times New Roman" w:hAnsi="Palatino Linotype" w:cs="Times New Roman"/>
      <w:color w:val="000000"/>
      <w:sz w:val="14"/>
      <w:szCs w:val="20"/>
      <w:lang w:eastAsia="de-DE" w:bidi="en-US"/>
    </w:rPr>
  </w:style>
  <w:style w:type="paragraph" w:customStyle="1" w:styleId="MDPI16affiliation">
    <w:name w:val="MDPI_1.6_affiliation"/>
    <w:qFormat/>
    <w:rsid w:val="005344F3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5344F3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8keywords">
    <w:name w:val="MDPI_1.8_keywords"/>
    <w:next w:val="Normal"/>
    <w:qFormat/>
    <w:rsid w:val="005344F3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 w:bidi="en-US"/>
    </w:rPr>
  </w:style>
  <w:style w:type="paragraph" w:customStyle="1" w:styleId="MDPI19line">
    <w:name w:val="MDPI_1.9_line"/>
    <w:qFormat/>
    <w:rsid w:val="005344F3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C7668C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5344F3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34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tLeast"/>
      <w:jc w:val="center"/>
    </w:pPr>
    <w:rPr>
      <w:rFonts w:ascii="Palatino Linotype" w:eastAsia="SimSun" w:hAnsi="Palatino Linotype" w:cs="Times New Roman"/>
      <w:noProof/>
      <w:color w:val="000000"/>
      <w:sz w:val="20"/>
      <w:szCs w:val="18"/>
      <w:lang w:eastAsia="zh-CN"/>
    </w:rPr>
  </w:style>
  <w:style w:type="character" w:customStyle="1" w:styleId="HeaderChar">
    <w:name w:val="Header Char"/>
    <w:link w:val="Header"/>
    <w:uiPriority w:val="99"/>
    <w:rsid w:val="005344F3"/>
    <w:rPr>
      <w:rFonts w:ascii="Palatino Linotype" w:hAnsi="Palatino Linotype"/>
      <w:noProof/>
      <w:color w:val="000000"/>
      <w:szCs w:val="18"/>
    </w:rPr>
  </w:style>
  <w:style w:type="paragraph" w:customStyle="1" w:styleId="MDPIheaderjournallogo">
    <w:name w:val="MDPI_header_journal_logo"/>
    <w:qFormat/>
    <w:rsid w:val="005344F3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5344F3"/>
    <w:pPr>
      <w:ind w:firstLine="0"/>
    </w:pPr>
  </w:style>
  <w:style w:type="paragraph" w:customStyle="1" w:styleId="MDPI31text">
    <w:name w:val="MDPI_3.1_text"/>
    <w:qFormat/>
    <w:rsid w:val="00805F34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3textspaceafter">
    <w:name w:val="MDPI_3.3_text_space_after"/>
    <w:qFormat/>
    <w:rsid w:val="005344F3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5344F3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rsid w:val="005344F3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6578F2"/>
    <w:pPr>
      <w:numPr>
        <w:numId w:val="2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rsid w:val="006578F2"/>
    <w:pPr>
      <w:numPr>
        <w:numId w:val="2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rsid w:val="005344F3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5344F3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5344F3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9C696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next w:val="MDPI31text"/>
    <w:qFormat/>
    <w:rsid w:val="005344F3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5344F3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rsid w:val="005344F3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footerfirstpage">
    <w:name w:val="MDPI_footer_firstpage"/>
    <w:qFormat/>
    <w:rsid w:val="005344F3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23heading3">
    <w:name w:val="MDPI_2.3_heading3"/>
    <w:qFormat/>
    <w:rsid w:val="005344F3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qFormat/>
    <w:rsid w:val="005344F3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 w:bidi="en-US"/>
    </w:rPr>
  </w:style>
  <w:style w:type="paragraph" w:customStyle="1" w:styleId="MDPI22heading2">
    <w:name w:val="MDPI_2.2_heading2"/>
    <w:qFormat/>
    <w:rsid w:val="005344F3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 w:bidi="en-US"/>
    </w:rPr>
  </w:style>
  <w:style w:type="paragraph" w:customStyle="1" w:styleId="MDPI71References">
    <w:name w:val="MDPI_7.1_References"/>
    <w:qFormat/>
    <w:rsid w:val="000300DB"/>
    <w:pPr>
      <w:numPr>
        <w:numId w:val="2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5344F3"/>
    <w:pPr>
      <w:spacing w:after="0" w:line="260" w:lineRule="atLeast"/>
      <w:jc w:val="both"/>
    </w:pPr>
    <w:rPr>
      <w:rFonts w:ascii="Palatino Linotype" w:eastAsia="SimSun" w:hAnsi="Palatino Linotype" w:cs="Tahoma"/>
      <w:noProof/>
      <w:color w:val="000000"/>
      <w:sz w:val="20"/>
      <w:szCs w:val="18"/>
      <w:lang w:eastAsia="zh-CN"/>
    </w:rPr>
  </w:style>
  <w:style w:type="character" w:customStyle="1" w:styleId="BalloonTextChar">
    <w:name w:val="Balloon Text Char"/>
    <w:link w:val="BalloonText"/>
    <w:uiPriority w:val="99"/>
    <w:rsid w:val="005344F3"/>
    <w:rPr>
      <w:rFonts w:ascii="Palatino Linotype" w:hAnsi="Palatino Linotype" w:cs="Tahoma"/>
      <w:noProof/>
      <w:color w:val="000000"/>
      <w:szCs w:val="18"/>
    </w:rPr>
  </w:style>
  <w:style w:type="character" w:styleId="LineNumber">
    <w:name w:val="line number"/>
    <w:uiPriority w:val="99"/>
    <w:rsid w:val="00D609BC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5344F3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5344F3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DD7FC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rsid w:val="005344F3"/>
    <w:pPr>
      <w:tabs>
        <w:tab w:val="center" w:pos="4153"/>
        <w:tab w:val="right" w:pos="8306"/>
      </w:tabs>
      <w:snapToGrid w:val="0"/>
      <w:spacing w:after="0" w:line="24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18"/>
      <w:lang w:eastAsia="zh-CN"/>
    </w:rPr>
  </w:style>
  <w:style w:type="character" w:customStyle="1" w:styleId="FooterChar">
    <w:name w:val="Footer Char"/>
    <w:link w:val="Footer"/>
    <w:uiPriority w:val="99"/>
    <w:rsid w:val="005344F3"/>
    <w:rPr>
      <w:rFonts w:ascii="Palatino Linotype" w:hAnsi="Palatino Linotype"/>
      <w:noProof/>
      <w:color w:val="000000"/>
      <w:szCs w:val="18"/>
    </w:rPr>
  </w:style>
  <w:style w:type="table" w:styleId="PlainTable4">
    <w:name w:val="Plain Table 4"/>
    <w:basedOn w:val="TableNormal"/>
    <w:uiPriority w:val="44"/>
    <w:rsid w:val="0093406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5344F3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1theorem">
    <w:name w:val="MDPI_8.1_theorem"/>
    <w:qFormat/>
    <w:rsid w:val="005344F3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2proof">
    <w:name w:val="MDPI_8.2_proof"/>
    <w:qFormat/>
    <w:rsid w:val="005344F3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61Citation">
    <w:name w:val="MDPI_6.1_Citation"/>
    <w:qFormat/>
    <w:rsid w:val="005344F3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5344F3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rsid w:val="005344F3"/>
    <w:pPr>
      <w:adjustRightInd w:val="0"/>
      <w:snapToGrid w:val="0"/>
      <w:spacing w:before="240" w:line="228" w:lineRule="auto"/>
      <w:jc w:val="both"/>
    </w:pPr>
    <w:rPr>
      <w:rFonts w:ascii="Palatino Linotype" w:hAnsi="Palatino Linotype"/>
      <w:snapToGrid w:val="0"/>
      <w:color w:val="000000"/>
      <w:sz w:val="18"/>
      <w:lang w:eastAsia="en-US" w:bidi="en-US"/>
    </w:rPr>
  </w:style>
  <w:style w:type="paragraph" w:customStyle="1" w:styleId="MDPI15academiceditor">
    <w:name w:val="MDPI_1.5_academic_editor"/>
    <w:qFormat/>
    <w:rsid w:val="0045242D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19classification">
    <w:name w:val="MDPI_1.9_classification"/>
    <w:qFormat/>
    <w:rsid w:val="005344F3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5344F3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5344F3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EE56E8"/>
    <w:pPr>
      <w:adjustRightInd w:val="0"/>
      <w:snapToGrid w:val="0"/>
      <w:spacing w:before="60" w:line="240" w:lineRule="atLeast"/>
      <w:ind w:right="113"/>
      <w:jc w:val="both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paragraph" w:customStyle="1" w:styleId="MDPI73CopyrightImage">
    <w:name w:val="MDPI_7.3_CopyrightImage"/>
    <w:rsid w:val="005344F3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5344F3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5344F3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header">
    <w:name w:val="MDPI_header"/>
    <w:qFormat/>
    <w:rsid w:val="005344F3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5344F3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5344F3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TableNormal"/>
    <w:uiPriority w:val="99"/>
    <w:rsid w:val="005344F3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5344F3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5344F3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5344F3"/>
  </w:style>
  <w:style w:type="paragraph" w:styleId="Bibliography">
    <w:name w:val="Bibliography"/>
    <w:basedOn w:val="Normal"/>
    <w:next w:val="Normal"/>
    <w:uiPriority w:val="37"/>
    <w:semiHidden/>
    <w:unhideWhenUsed/>
    <w:rsid w:val="005344F3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paragraph" w:styleId="BodyText">
    <w:name w:val="Body Text"/>
    <w:link w:val="BodyTextChar"/>
    <w:rsid w:val="005344F3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BodyTextChar">
    <w:name w:val="Body Text Char"/>
    <w:link w:val="BodyText"/>
    <w:rsid w:val="005344F3"/>
    <w:rPr>
      <w:rFonts w:ascii="Palatino Linotype" w:hAnsi="Palatino Linotype"/>
      <w:color w:val="000000"/>
      <w:sz w:val="24"/>
      <w:lang w:eastAsia="de-DE"/>
    </w:rPr>
  </w:style>
  <w:style w:type="character" w:styleId="CommentReference">
    <w:name w:val="annotation reference"/>
    <w:rsid w:val="005344F3"/>
    <w:rPr>
      <w:sz w:val="21"/>
      <w:szCs w:val="21"/>
    </w:rPr>
  </w:style>
  <w:style w:type="paragraph" w:styleId="CommentText">
    <w:name w:val="annotation text"/>
    <w:basedOn w:val="Normal"/>
    <w:link w:val="CommentTextChar"/>
    <w:rsid w:val="005344F3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customStyle="1" w:styleId="CommentTextChar">
    <w:name w:val="Comment Text Char"/>
    <w:link w:val="CommentText"/>
    <w:rsid w:val="005344F3"/>
    <w:rPr>
      <w:rFonts w:ascii="Palatino Linotype" w:hAnsi="Palatino Linotype"/>
      <w:noProof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5344F3"/>
    <w:rPr>
      <w:b/>
      <w:bCs/>
    </w:rPr>
  </w:style>
  <w:style w:type="character" w:customStyle="1" w:styleId="CommentSubjectChar">
    <w:name w:val="Comment Subject Char"/>
    <w:link w:val="CommentSubject"/>
    <w:rsid w:val="005344F3"/>
    <w:rPr>
      <w:rFonts w:ascii="Palatino Linotype" w:hAnsi="Palatino Linotype"/>
      <w:b/>
      <w:bCs/>
      <w:noProof/>
      <w:color w:val="000000"/>
    </w:rPr>
  </w:style>
  <w:style w:type="character" w:styleId="EndnoteReference">
    <w:name w:val="endnote reference"/>
    <w:rsid w:val="005344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5344F3"/>
    <w:pPr>
      <w:spacing w:after="0" w:line="240" w:lineRule="auto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customStyle="1" w:styleId="EndnoteTextChar">
    <w:name w:val="Endnote Text Char"/>
    <w:link w:val="EndnoteText"/>
    <w:semiHidden/>
    <w:rsid w:val="005344F3"/>
    <w:rPr>
      <w:rFonts w:ascii="Palatino Linotype" w:hAnsi="Palatino Linotype"/>
      <w:noProof/>
      <w:color w:val="000000"/>
    </w:rPr>
  </w:style>
  <w:style w:type="character" w:styleId="FollowedHyperlink">
    <w:name w:val="FollowedHyperlink"/>
    <w:rsid w:val="005344F3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5344F3"/>
    <w:pPr>
      <w:spacing w:after="0" w:line="240" w:lineRule="auto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customStyle="1" w:styleId="FootnoteTextChar">
    <w:name w:val="Footnote Text Char"/>
    <w:link w:val="FootnoteText"/>
    <w:semiHidden/>
    <w:rsid w:val="005344F3"/>
    <w:rPr>
      <w:rFonts w:ascii="Palatino Linotype" w:hAnsi="Palatino Linotype"/>
      <w:noProof/>
      <w:color w:val="000000"/>
    </w:rPr>
  </w:style>
  <w:style w:type="paragraph" w:styleId="NormalWeb">
    <w:name w:val="Normal (Web)"/>
    <w:basedOn w:val="Normal"/>
    <w:uiPriority w:val="99"/>
    <w:rsid w:val="005344F3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4"/>
      <w:lang w:eastAsia="zh-CN"/>
    </w:rPr>
  </w:style>
  <w:style w:type="paragraph" w:customStyle="1" w:styleId="MsoFootnoteText0">
    <w:name w:val="MsoFootnoteText"/>
    <w:basedOn w:val="NormalWeb"/>
    <w:qFormat/>
    <w:rsid w:val="005344F3"/>
    <w:rPr>
      <w:rFonts w:ascii="Times New Roman" w:hAnsi="Times New Roman"/>
    </w:rPr>
  </w:style>
  <w:style w:type="character" w:styleId="PageNumber">
    <w:name w:val="page number"/>
    <w:rsid w:val="005344F3"/>
  </w:style>
  <w:style w:type="character" w:styleId="PlaceholderText">
    <w:name w:val="Placeholder Text"/>
    <w:uiPriority w:val="99"/>
    <w:semiHidden/>
    <w:rsid w:val="005344F3"/>
    <w:rPr>
      <w:color w:val="808080"/>
    </w:rPr>
  </w:style>
  <w:style w:type="paragraph" w:customStyle="1" w:styleId="MDPI71FootNotes">
    <w:name w:val="MDPI_7.1_FootNotes"/>
    <w:qFormat/>
    <w:rsid w:val="00606C4E"/>
    <w:pPr>
      <w:numPr>
        <w:numId w:val="21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table" w:styleId="TableGridLight">
    <w:name w:val="Grid Table Light"/>
    <w:basedOn w:val="TableNormal"/>
    <w:uiPriority w:val="40"/>
    <w:rsid w:val="004F48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301380\Desktop\SEMVIABLE\Supplementary%20Materials3\land-templat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land-template (1).dot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u301380</dc:creator>
  <cp:keywords/>
  <dc:description/>
  <cp:lastModifiedBy>Muhammad  Mobeen</cp:lastModifiedBy>
  <cp:revision>10</cp:revision>
  <dcterms:created xsi:type="dcterms:W3CDTF">2023-04-04T17:48:00Z</dcterms:created>
  <dcterms:modified xsi:type="dcterms:W3CDTF">2023-04-04T19:32:00Z</dcterms:modified>
</cp:coreProperties>
</file>