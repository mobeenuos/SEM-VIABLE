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DB" w:rsidRDefault="004F48DB" w:rsidP="004F48DB">
      <w:pPr>
        <w:pStyle w:val="MDPI14history"/>
        <w:spacing w:line="240" w:lineRule="auto"/>
        <w:rPr>
          <w:b/>
          <w:sz w:val="22"/>
          <w:szCs w:val="22"/>
        </w:rPr>
      </w:pPr>
      <w:r w:rsidRPr="004F48DB">
        <w:rPr>
          <w:b/>
          <w:sz w:val="22"/>
          <w:szCs w:val="22"/>
        </w:rPr>
        <w:t>S</w:t>
      </w:r>
      <w:r w:rsidR="002557C1">
        <w:rPr>
          <w:b/>
          <w:sz w:val="22"/>
          <w:szCs w:val="22"/>
        </w:rPr>
        <w:t>3</w:t>
      </w:r>
      <w:r w:rsidRPr="004F48DB">
        <w:rPr>
          <w:b/>
          <w:sz w:val="22"/>
          <w:szCs w:val="22"/>
        </w:rPr>
        <w:t>_ Discriminant validity</w:t>
      </w:r>
    </w:p>
    <w:p w:rsidR="001A6A02" w:rsidRDefault="001A6A02" w:rsidP="001A6A02">
      <w:pPr>
        <w:jc w:val="center"/>
        <w:rPr>
          <w:lang w:eastAsia="de-DE" w:bidi="en-US"/>
        </w:rPr>
      </w:pPr>
      <w:r>
        <w:rPr>
          <w:noProof/>
        </w:rPr>
        <w:drawing>
          <wp:inline distT="0" distB="0" distL="0" distR="0" wp14:anchorId="38DC48CA" wp14:editId="75E132B0">
            <wp:extent cx="7343775" cy="224091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1557" cy="22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02" w:rsidRPr="001A6A02" w:rsidRDefault="001A6A02" w:rsidP="001A6A02">
      <w:pPr>
        <w:jc w:val="center"/>
        <w:rPr>
          <w:lang w:eastAsia="de-DE" w:bidi="en-US"/>
        </w:rPr>
      </w:pPr>
      <w:r>
        <w:rPr>
          <w:noProof/>
        </w:rPr>
        <w:drawing>
          <wp:inline distT="0" distB="0" distL="0" distR="0" wp14:anchorId="4D6E7FB1" wp14:editId="232582EB">
            <wp:extent cx="4019550" cy="285009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238" cy="28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DB" w:rsidRPr="004F48DB" w:rsidRDefault="004F48DB" w:rsidP="004F48DB">
      <w:pPr>
        <w:pStyle w:val="MDPI14history"/>
        <w:spacing w:line="240" w:lineRule="auto"/>
        <w:rPr>
          <w:b/>
          <w:sz w:val="22"/>
          <w:szCs w:val="22"/>
        </w:rPr>
      </w:pPr>
      <w:r w:rsidRPr="004F48DB">
        <w:rPr>
          <w:b/>
          <w:sz w:val="22"/>
          <w:szCs w:val="22"/>
        </w:rPr>
        <w:lastRenderedPageBreak/>
        <w:t>S</w:t>
      </w:r>
      <w:r w:rsidR="002557C1">
        <w:rPr>
          <w:b/>
          <w:sz w:val="22"/>
          <w:szCs w:val="22"/>
        </w:rPr>
        <w:t>3</w:t>
      </w:r>
      <w:r w:rsidRPr="004F48DB">
        <w:rPr>
          <w:b/>
          <w:sz w:val="22"/>
          <w:szCs w:val="22"/>
        </w:rPr>
        <w:t>.1_Factor Loadings</w:t>
      </w:r>
    </w:p>
    <w:tbl>
      <w:tblPr>
        <w:tblStyle w:val="MDPI41threelinetable"/>
        <w:tblW w:w="0" w:type="auto"/>
        <w:tblLook w:val="04A0" w:firstRow="1" w:lastRow="0" w:firstColumn="1" w:lastColumn="0" w:noHBand="0" w:noVBand="1"/>
      </w:tblPr>
      <w:tblGrid>
        <w:gridCol w:w="1108"/>
        <w:gridCol w:w="1142"/>
        <w:gridCol w:w="599"/>
        <w:gridCol w:w="599"/>
        <w:gridCol w:w="599"/>
        <w:gridCol w:w="599"/>
        <w:gridCol w:w="599"/>
        <w:gridCol w:w="609"/>
        <w:gridCol w:w="599"/>
        <w:gridCol w:w="599"/>
        <w:gridCol w:w="599"/>
        <w:gridCol w:w="599"/>
        <w:gridCol w:w="599"/>
        <w:gridCol w:w="609"/>
        <w:gridCol w:w="599"/>
        <w:gridCol w:w="599"/>
        <w:gridCol w:w="599"/>
        <w:gridCol w:w="599"/>
        <w:gridCol w:w="599"/>
        <w:gridCol w:w="599"/>
      </w:tblGrid>
      <w:tr w:rsidR="004F48DB" w:rsidRPr="004F48DB" w:rsidTr="004F4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108" w:type="dxa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  <w:bookmarkStart w:id="0" w:name="_Hlk113017713"/>
          </w:p>
        </w:tc>
        <w:tc>
          <w:tcPr>
            <w:tcW w:w="1142" w:type="dxa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CFA</w:t>
            </w:r>
          </w:p>
        </w:tc>
        <w:tc>
          <w:tcPr>
            <w:tcW w:w="250" w:type="dxa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CM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EM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FC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FM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HC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HCO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IM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INC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INL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INW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NC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NCO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NFA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SC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V1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V2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V3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b w:val="0"/>
                <w:sz w:val="12"/>
                <w:szCs w:val="12"/>
              </w:rPr>
            </w:pPr>
            <w:r w:rsidRPr="004F48DB">
              <w:rPr>
                <w:rFonts w:cs="Calibri"/>
                <w:b w:val="0"/>
                <w:sz w:val="12"/>
                <w:szCs w:val="12"/>
              </w:rPr>
              <w:t>V4</w:t>
            </w: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CM100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0.658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CM101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0.877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CM102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0.840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CM103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0.676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CM105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0.808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CO130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0.600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CO131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0.907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CO133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0.878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CO135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0.851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CO136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0.821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EM118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0.619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EM120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0.783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EM121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0.686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EM123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0.743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FA151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0.911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FA152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0.823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FA153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0.587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FA154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0.833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FA155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0.651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FA156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0.870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FA158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0.645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FC77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0.550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FC78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0.644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FC79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0.912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FC80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0.846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FM107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0.819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FM108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0.883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FM110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0.697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lastRenderedPageBreak/>
              <w:t>HC81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0.639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HC82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0.788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HC83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0.725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HC84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0.867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IM112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0.717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IM115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0.716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IM116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0.857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IN140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0.945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IN141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0.946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IN142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0.902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IN143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0.938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IN146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1.000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NC89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0.682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NC90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0.858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NC92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0.785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PUR45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1.000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PUR46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1.000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PUR47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1.000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PUR48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1.000</w:t>
            </w: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SC94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0.690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SC95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0.834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SC96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0.552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SC97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0.751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SC98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0.771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SC99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  <w:r w:rsidRPr="004F48DB">
              <w:rPr>
                <w:rFonts w:cs="Calibri"/>
                <w:sz w:val="12"/>
                <w:szCs w:val="12"/>
              </w:rPr>
              <w:t>0.768</w:t>
            </w: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tr w:rsidR="004F48DB" w:rsidRPr="004F48DB" w:rsidTr="004F48DB">
        <w:trPr>
          <w:trHeight w:val="300"/>
        </w:trPr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cs="Calibri"/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0" w:type="auto"/>
            <w:noWrap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sz w:val="12"/>
                <w:szCs w:val="12"/>
              </w:rPr>
            </w:pPr>
          </w:p>
        </w:tc>
      </w:tr>
      <w:bookmarkEnd w:id="0"/>
    </w:tbl>
    <w:p w:rsidR="004F48DB" w:rsidRP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4F48DB" w:rsidRDefault="004F48DB" w:rsidP="004F48DB">
      <w:pPr>
        <w:rPr>
          <w:lang w:eastAsia="de-DE" w:bidi="en-US"/>
        </w:rPr>
      </w:pPr>
    </w:p>
    <w:p w:rsidR="001A6A02" w:rsidRDefault="001A6A02" w:rsidP="004F48DB">
      <w:pPr>
        <w:rPr>
          <w:lang w:eastAsia="de-DE" w:bidi="en-US"/>
        </w:rPr>
      </w:pPr>
    </w:p>
    <w:p w:rsidR="004F48DB" w:rsidRPr="004F48DB" w:rsidRDefault="004F48DB" w:rsidP="004F48DB">
      <w:pPr>
        <w:pStyle w:val="MDPI14history"/>
        <w:spacing w:line="240" w:lineRule="auto"/>
        <w:rPr>
          <w:b/>
          <w:sz w:val="22"/>
          <w:szCs w:val="22"/>
        </w:rPr>
      </w:pPr>
      <w:r w:rsidRPr="004F48DB">
        <w:rPr>
          <w:b/>
          <w:sz w:val="22"/>
          <w:szCs w:val="22"/>
        </w:rPr>
        <w:lastRenderedPageBreak/>
        <w:tab/>
        <w:t>S</w:t>
      </w:r>
      <w:r w:rsidR="002557C1">
        <w:rPr>
          <w:b/>
          <w:sz w:val="22"/>
          <w:szCs w:val="22"/>
        </w:rPr>
        <w:t>3</w:t>
      </w:r>
      <w:r w:rsidRPr="004F48DB">
        <w:rPr>
          <w:b/>
          <w:sz w:val="22"/>
          <w:szCs w:val="22"/>
        </w:rPr>
        <w:t>.2_Fronell-Larcker Criterion (F&amp;L)</w:t>
      </w:r>
    </w:p>
    <w:p w:rsidR="004F48DB" w:rsidRDefault="004F48DB" w:rsidP="004F48DB">
      <w:pPr>
        <w:rPr>
          <w:lang w:eastAsia="de-DE" w:bidi="en-US"/>
        </w:rPr>
      </w:pPr>
    </w:p>
    <w:p w:rsidR="004F48DB" w:rsidRDefault="004F48DB" w:rsidP="004F48DB">
      <w:pPr>
        <w:rPr>
          <w:lang w:eastAsia="de-DE" w:bidi="en-US"/>
        </w:rPr>
      </w:pPr>
    </w:p>
    <w:p w:rsidR="004F48DB" w:rsidRPr="004F48DB" w:rsidRDefault="004F48DB" w:rsidP="004F48DB">
      <w:pPr>
        <w:rPr>
          <w:lang w:eastAsia="de-DE" w:bidi="en-US"/>
        </w:rPr>
      </w:pPr>
    </w:p>
    <w:tbl>
      <w:tblPr>
        <w:tblpPr w:leftFromText="180" w:rightFromText="180" w:vertAnchor="page" w:horzAnchor="margin" w:tblpY="2462"/>
        <w:tblW w:w="5000" w:type="pct"/>
        <w:tblLook w:val="04A0" w:firstRow="1" w:lastRow="0" w:firstColumn="1" w:lastColumn="0" w:noHBand="0" w:noVBand="1"/>
      </w:tblPr>
      <w:tblGrid>
        <w:gridCol w:w="619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687"/>
        <w:gridCol w:w="687"/>
        <w:gridCol w:w="687"/>
        <w:gridCol w:w="687"/>
        <w:gridCol w:w="687"/>
      </w:tblGrid>
      <w:tr w:rsidR="004F48DB" w:rsidRPr="004F48DB" w:rsidTr="00E647C0">
        <w:trPr>
          <w:trHeight w:val="300"/>
        </w:trPr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CFA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INW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NFA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V1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V2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V3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V4</w:t>
            </w: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CFA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0.754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0.777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0.753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0.759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-0.380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-0.268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-0.396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-0.449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0.766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-0.489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0.946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INL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INW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0.655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0.778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-0.155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-0.156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NFA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-0.298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0.789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-0.154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-0.176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0.270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0.366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-0.147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-0.125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0.250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0.319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-0.209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0.274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0.321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-0.097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0.145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0.617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0.406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-0.004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</w:tbl>
    <w:p w:rsidR="004F48DB" w:rsidRP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4F48DB" w:rsidRPr="00BA390E" w:rsidRDefault="004F48DB" w:rsidP="004F48DB">
      <w:pPr>
        <w:pStyle w:val="MDPI14history"/>
        <w:spacing w:line="240" w:lineRule="auto"/>
        <w:rPr>
          <w:b/>
          <w:sz w:val="22"/>
          <w:szCs w:val="22"/>
        </w:rPr>
      </w:pPr>
    </w:p>
    <w:p w:rsidR="004F48DB" w:rsidRPr="00BA390E" w:rsidRDefault="004F48DB" w:rsidP="004F48DB">
      <w:pPr>
        <w:pStyle w:val="MDPI14history"/>
        <w:spacing w:line="240" w:lineRule="auto"/>
        <w:rPr>
          <w:b/>
          <w:sz w:val="22"/>
          <w:szCs w:val="22"/>
        </w:rPr>
      </w:pPr>
      <w:r w:rsidRPr="00BA390E">
        <w:rPr>
          <w:b/>
          <w:sz w:val="22"/>
          <w:szCs w:val="22"/>
        </w:rPr>
        <w:t>S</w:t>
      </w:r>
      <w:r w:rsidR="002557C1">
        <w:rPr>
          <w:b/>
          <w:sz w:val="22"/>
          <w:szCs w:val="22"/>
        </w:rPr>
        <w:t>3</w:t>
      </w:r>
      <w:r w:rsidRPr="00BA390E">
        <w:rPr>
          <w:b/>
          <w:sz w:val="22"/>
          <w:szCs w:val="22"/>
        </w:rPr>
        <w:t>.3_Cross Loadings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1"/>
        <w:gridCol w:w="703"/>
        <w:gridCol w:w="703"/>
        <w:gridCol w:w="703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222"/>
      </w:tblGrid>
      <w:tr w:rsidR="004F48DB" w:rsidRPr="004F48DB" w:rsidTr="00E647C0">
        <w:trPr>
          <w:trHeight w:val="300"/>
        </w:trPr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CFA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HCO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INC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INL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INW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NCO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NFA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V3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CM100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0.658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0.350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0.590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0.410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-0.334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0.600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0.375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-0.171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0.494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-0.054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0.198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-0.062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CM101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CM102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0.537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CM103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CM105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CO130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-0.602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-0.517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CO131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-0.348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-0.508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-0.244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CO133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CO135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CO136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-0.137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EM118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-0.314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EM120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EM121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EM123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FA151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FA152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FA153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FA154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FA155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0.542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FA156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-0.260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0.585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-0.165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lastRenderedPageBreak/>
              <w:t>FA158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-0.260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-0.171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FM107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FM108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FM110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IM112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IM115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IM116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IN140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0.659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IN141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IN142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-0.001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IN143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0.938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IN146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0.536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-0.118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0.785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lastRenderedPageBreak/>
              <w:t>PUR45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-0.028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-0.183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-0.176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PUR46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-0.060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PUR47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-0.209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PUR48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-0.004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-0.030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0.690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SC95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0.602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-0.421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-0.260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0.834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SC96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-0.198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-0.210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SC97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-0.127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0.099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0.751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0.116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0.017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SC98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0.120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0.394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0.357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0.454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0.261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-0.053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0.510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0.123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0.438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0.489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0.409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0.074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0.082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0.771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0.384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0.007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0.330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0.072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SC99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-0.382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-0.352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0.768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0.064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0.052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-0.169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Default="00C3575A" w:rsidP="00C3575A">
            <w:pPr>
              <w:rPr>
                <w:lang w:eastAsia="de-DE" w:bidi="en-US"/>
              </w:rPr>
            </w:pPr>
          </w:p>
          <w:p w:rsidR="00C3575A" w:rsidRPr="00C3575A" w:rsidRDefault="00C3575A" w:rsidP="00C3575A">
            <w:pPr>
              <w:rPr>
                <w:lang w:eastAsia="de-DE" w:bidi="en-U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C3575A" w:rsidRDefault="00C3575A" w:rsidP="004F48DB">
      <w:pPr>
        <w:pStyle w:val="MDPI14history"/>
        <w:spacing w:line="240" w:lineRule="auto"/>
        <w:rPr>
          <w:sz w:val="16"/>
          <w:szCs w:val="16"/>
        </w:rPr>
      </w:pPr>
    </w:p>
    <w:p w:rsidR="004F48DB" w:rsidRPr="004F48DB" w:rsidRDefault="004F48DB" w:rsidP="004F48DB">
      <w:pPr>
        <w:pStyle w:val="MDPI14history"/>
        <w:spacing w:line="240" w:lineRule="auto"/>
        <w:rPr>
          <w:b/>
          <w:sz w:val="22"/>
          <w:szCs w:val="22"/>
        </w:rPr>
      </w:pPr>
      <w:r w:rsidRPr="004F48DB">
        <w:rPr>
          <w:b/>
          <w:sz w:val="22"/>
          <w:szCs w:val="22"/>
        </w:rPr>
        <w:lastRenderedPageBreak/>
        <w:t>S</w:t>
      </w:r>
      <w:r w:rsidR="002557C1">
        <w:rPr>
          <w:b/>
          <w:sz w:val="22"/>
          <w:szCs w:val="22"/>
        </w:rPr>
        <w:t>3</w:t>
      </w:r>
      <w:r w:rsidRPr="004F48DB">
        <w:rPr>
          <w:b/>
          <w:sz w:val="22"/>
          <w:szCs w:val="22"/>
        </w:rPr>
        <w:t>.4_Heterotrait-monotrait Ratio of Correlations (HTMT)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4F48DB" w:rsidRPr="004F48DB" w:rsidTr="00E647C0">
        <w:trPr>
          <w:trHeight w:val="300"/>
        </w:trPr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CFA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INW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NFA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V1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V2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V3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V4</w:t>
            </w: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CFA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0.544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0.781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0.673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0.686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0.274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INL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0.259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0.546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INW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0.585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0.749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0.670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0.708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NCO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0.793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0.346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NFA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0.601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0.569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0.443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0.899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0.695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0.188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0.370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0.581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0.502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0.706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0.589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0.705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0.499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0.644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0.471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0.551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0.195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0.204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0.071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0.105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0.179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0.284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0.155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0.356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0.268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0.367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0.328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0.323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0.352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0.393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0.223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0.487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0.317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0.465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0.418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0.112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0.294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0.617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0.406</w:t>
            </w: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48DB" w:rsidRPr="004F48DB" w:rsidTr="00E647C0">
        <w:trPr>
          <w:trHeight w:val="300"/>
        </w:trPr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0.292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0.450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0.146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0.167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0.096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0.086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0.245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0.134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0.353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0.125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0.384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0.213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:rsidR="004F48DB" w:rsidRP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4F48DB" w:rsidRP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4F48DB" w:rsidRP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C3575A" w:rsidRDefault="00C3575A" w:rsidP="00C3575A">
      <w:pPr>
        <w:rPr>
          <w:lang w:eastAsia="de-DE" w:bidi="en-US"/>
        </w:rPr>
      </w:pPr>
    </w:p>
    <w:p w:rsidR="00C3575A" w:rsidRDefault="00C3575A" w:rsidP="00C3575A">
      <w:pPr>
        <w:rPr>
          <w:lang w:eastAsia="de-DE" w:bidi="en-US"/>
        </w:rPr>
      </w:pPr>
    </w:p>
    <w:p w:rsidR="00C3575A" w:rsidRPr="00C3575A" w:rsidRDefault="00C3575A" w:rsidP="00C3575A">
      <w:pPr>
        <w:rPr>
          <w:lang w:eastAsia="de-DE" w:bidi="en-US"/>
        </w:rPr>
      </w:pPr>
    </w:p>
    <w:p w:rsidR="004F48DB" w:rsidRPr="004F48DB" w:rsidRDefault="004F48DB" w:rsidP="004F48DB">
      <w:pPr>
        <w:pStyle w:val="MDPI14history"/>
        <w:spacing w:line="240" w:lineRule="auto"/>
        <w:rPr>
          <w:b/>
          <w:sz w:val="16"/>
          <w:szCs w:val="16"/>
        </w:rPr>
      </w:pPr>
    </w:p>
    <w:p w:rsidR="004F48DB" w:rsidRPr="004F48DB" w:rsidRDefault="004F48DB" w:rsidP="004F48DB">
      <w:pPr>
        <w:pStyle w:val="MDPI14history"/>
        <w:spacing w:line="240" w:lineRule="auto"/>
        <w:rPr>
          <w:b/>
          <w:sz w:val="22"/>
          <w:szCs w:val="22"/>
        </w:rPr>
      </w:pPr>
      <w:r w:rsidRPr="004F48DB">
        <w:rPr>
          <w:b/>
          <w:sz w:val="22"/>
          <w:szCs w:val="22"/>
        </w:rPr>
        <w:lastRenderedPageBreak/>
        <w:t>S</w:t>
      </w:r>
      <w:r w:rsidR="002557C1">
        <w:rPr>
          <w:b/>
          <w:sz w:val="22"/>
          <w:szCs w:val="22"/>
        </w:rPr>
        <w:t>3</w:t>
      </w:r>
      <w:bookmarkStart w:id="1" w:name="_GoBack"/>
      <w:bookmarkEnd w:id="1"/>
      <w:r w:rsidRPr="004F48DB">
        <w:rPr>
          <w:b/>
          <w:sz w:val="22"/>
          <w:szCs w:val="22"/>
        </w:rPr>
        <w:t xml:space="preserve">.5_VIF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86"/>
        <w:gridCol w:w="4358"/>
      </w:tblGrid>
      <w:tr w:rsidR="004F48DB" w:rsidRPr="004F48DB" w:rsidTr="00E647C0">
        <w:trPr>
          <w:trHeight w:val="300"/>
        </w:trPr>
        <w:tc>
          <w:tcPr>
            <w:tcW w:w="3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VIF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CFA</w:t>
            </w:r>
          </w:p>
        </w:tc>
        <w:tc>
          <w:tcPr>
            <w:tcW w:w="15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CM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1.852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Capital * CFA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Capital * NFA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EM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1.495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FC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1.675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FM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1.811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1.734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HCO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IM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1.522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INL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INW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1.541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NCO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NFA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PUR45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PUR46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PUR47</w:t>
            </w:r>
          </w:p>
        </w:tc>
        <w:tc>
          <w:tcPr>
            <w:tcW w:w="1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PUR48</w:t>
            </w:r>
          </w:p>
        </w:tc>
        <w:tc>
          <w:tcPr>
            <w:tcW w:w="15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1.000</w:t>
            </w:r>
          </w:p>
        </w:tc>
      </w:tr>
      <w:tr w:rsidR="004F48DB" w:rsidRPr="004F48DB" w:rsidTr="00E647C0">
        <w:trPr>
          <w:trHeight w:val="300"/>
        </w:trPr>
        <w:tc>
          <w:tcPr>
            <w:tcW w:w="3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SC</w:t>
            </w:r>
          </w:p>
        </w:tc>
        <w:tc>
          <w:tcPr>
            <w:tcW w:w="15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8DB" w:rsidRPr="004F48DB" w:rsidRDefault="004F48DB" w:rsidP="004F48DB">
            <w:pPr>
              <w:pStyle w:val="MDPI14history"/>
              <w:spacing w:line="240" w:lineRule="auto"/>
              <w:rPr>
                <w:rFonts w:ascii="Calibri" w:hAnsi="Calibri" w:cs="Calibri"/>
                <w:sz w:val="16"/>
                <w:szCs w:val="16"/>
              </w:rPr>
            </w:pPr>
            <w:r w:rsidRPr="004F48DB">
              <w:rPr>
                <w:rFonts w:ascii="Calibri" w:hAnsi="Calibri" w:cs="Calibri"/>
                <w:sz w:val="16"/>
                <w:szCs w:val="16"/>
              </w:rPr>
              <w:t>1.759</w:t>
            </w:r>
          </w:p>
        </w:tc>
      </w:tr>
    </w:tbl>
    <w:p w:rsidR="004F48DB" w:rsidRPr="004F48DB" w:rsidRDefault="004F48DB" w:rsidP="004F48DB">
      <w:pPr>
        <w:pStyle w:val="MDPI14history"/>
        <w:spacing w:line="240" w:lineRule="auto"/>
        <w:rPr>
          <w:sz w:val="16"/>
          <w:szCs w:val="16"/>
        </w:rPr>
      </w:pPr>
    </w:p>
    <w:p w:rsidR="005344F3" w:rsidRPr="004F48DB" w:rsidRDefault="005344F3" w:rsidP="004F48DB">
      <w:pPr>
        <w:pStyle w:val="MDPI14history"/>
        <w:spacing w:line="240" w:lineRule="auto"/>
        <w:rPr>
          <w:sz w:val="16"/>
          <w:szCs w:val="16"/>
        </w:rPr>
      </w:pPr>
    </w:p>
    <w:sectPr w:rsidR="005344F3" w:rsidRPr="004F48DB" w:rsidSect="00FE05B1">
      <w:headerReference w:type="even" r:id="rId9"/>
      <w:headerReference w:type="default" r:id="rId10"/>
      <w:headerReference w:type="first" r:id="rId11"/>
      <w:footerReference w:type="first" r:id="rId12"/>
      <w:type w:val="continuous"/>
      <w:pgSz w:w="16838" w:h="11906" w:orient="landscape" w:code="9"/>
      <w:pgMar w:top="720" w:right="1417" w:bottom="720" w:left="1077" w:header="1020" w:footer="340" w:gutter="0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FF2" w:rsidRDefault="003A0FF2">
      <w:pPr>
        <w:spacing w:line="240" w:lineRule="auto"/>
      </w:pPr>
      <w:r>
        <w:separator/>
      </w:r>
    </w:p>
  </w:endnote>
  <w:endnote w:type="continuationSeparator" w:id="0">
    <w:p w:rsidR="003A0FF2" w:rsidRDefault="003A0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517D96" w:rsidP="00307DBD">
    <w:pPr>
      <w:pStyle w:val="MDPIfooterfirstpage"/>
      <w:pBdr>
        <w:top w:val="single" w:sz="4" w:space="0" w:color="000000"/>
      </w:pBdr>
      <w:adjustRightInd w:val="0"/>
      <w:snapToGrid w:val="0"/>
      <w:spacing w:before="480" w:line="100" w:lineRule="exact"/>
      <w:rPr>
        <w:i/>
        <w:szCs w:val="16"/>
        <w:lang w:val="fr-CH"/>
      </w:rPr>
    </w:pPr>
  </w:p>
  <w:p w:rsidR="006F167E" w:rsidRPr="008B308E" w:rsidRDefault="006F167E" w:rsidP="00531A28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lang w:val="fr-CH"/>
      </w:rPr>
    </w:pPr>
    <w:r>
      <w:rPr>
        <w:i/>
        <w:szCs w:val="16"/>
        <w:lang w:val="fr-CH"/>
      </w:rPr>
      <w:t>Land</w:t>
    </w:r>
    <w:r w:rsidRPr="001A6ACD">
      <w:rPr>
        <w:szCs w:val="16"/>
        <w:lang w:val="fr-CH"/>
      </w:rPr>
      <w:t xml:space="preserve"> </w:t>
    </w:r>
    <w:r w:rsidR="00575B76">
      <w:rPr>
        <w:b/>
        <w:szCs w:val="16"/>
        <w:lang w:val="fr-CH"/>
      </w:rPr>
      <w:t>2023</w:t>
    </w:r>
    <w:r w:rsidR="00934062" w:rsidRPr="00934062">
      <w:rPr>
        <w:szCs w:val="16"/>
        <w:lang w:val="fr-CH"/>
      </w:rPr>
      <w:t>,</w:t>
    </w:r>
    <w:r w:rsidR="00575B76">
      <w:rPr>
        <w:i/>
        <w:szCs w:val="16"/>
        <w:lang w:val="fr-CH"/>
      </w:rPr>
      <w:t xml:space="preserve"> 12</w:t>
    </w:r>
    <w:r w:rsidR="00934062" w:rsidRPr="00934062">
      <w:rPr>
        <w:szCs w:val="16"/>
        <w:lang w:val="fr-CH"/>
      </w:rPr>
      <w:t xml:space="preserve">, </w:t>
    </w:r>
    <w:r w:rsidR="009C3138">
      <w:rPr>
        <w:szCs w:val="16"/>
        <w:lang w:val="fr-CH"/>
      </w:rPr>
      <w:t>x</w:t>
    </w:r>
    <w:r w:rsidR="00517D96">
      <w:rPr>
        <w:szCs w:val="16"/>
        <w:lang w:val="fr-CH"/>
      </w:rPr>
      <w:t>. https://doi.org/10.3390/xxxxx</w:t>
    </w:r>
    <w:r w:rsidR="00531A28" w:rsidRPr="008B308E">
      <w:rPr>
        <w:lang w:val="fr-CH"/>
      </w:rPr>
      <w:tab/>
    </w:r>
    <w:r w:rsidRPr="008B308E">
      <w:rPr>
        <w:lang w:val="fr-CH"/>
      </w:rPr>
      <w:t>www.mdpi.com/journal/</w:t>
    </w:r>
    <w:r w:rsidRPr="008F2B62">
      <w:rPr>
        <w:lang w:val="de-DE"/>
      </w:rPr>
      <w:t>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FF2" w:rsidRDefault="003A0FF2">
      <w:pPr>
        <w:spacing w:line="240" w:lineRule="auto"/>
      </w:pPr>
      <w:r>
        <w:separator/>
      </w:r>
    </w:p>
  </w:footnote>
  <w:footnote w:type="continuationSeparator" w:id="0">
    <w:p w:rsidR="003A0FF2" w:rsidRDefault="003A0F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67E" w:rsidRDefault="006F167E" w:rsidP="006F167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6F167E" w:rsidP="00531A28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i/>
        <w:sz w:val="16"/>
      </w:rPr>
      <w:t xml:space="preserve">Land </w:t>
    </w:r>
    <w:r w:rsidR="00575B76">
      <w:rPr>
        <w:b/>
        <w:sz w:val="16"/>
      </w:rPr>
      <w:t>2023</w:t>
    </w:r>
    <w:r w:rsidR="00934062" w:rsidRPr="00934062">
      <w:rPr>
        <w:sz w:val="16"/>
      </w:rPr>
      <w:t>,</w:t>
    </w:r>
    <w:r w:rsidR="00575B76">
      <w:rPr>
        <w:i/>
        <w:sz w:val="16"/>
      </w:rPr>
      <w:t xml:space="preserve"> 12</w:t>
    </w:r>
    <w:r w:rsidR="009C3138">
      <w:rPr>
        <w:sz w:val="16"/>
      </w:rPr>
      <w:t>, x FOR PEER REVIEW</w:t>
    </w:r>
    <w:r w:rsidR="00531A28">
      <w:rPr>
        <w:sz w:val="16"/>
      </w:rPr>
      <w:tab/>
    </w:r>
    <w:r w:rsidR="009C3138">
      <w:rPr>
        <w:sz w:val="16"/>
      </w:rPr>
      <w:fldChar w:fldCharType="begin"/>
    </w:r>
    <w:r w:rsidR="009C3138">
      <w:rPr>
        <w:sz w:val="16"/>
      </w:rPr>
      <w:instrText xml:space="preserve"> PAGE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  <w:r w:rsidR="009C3138">
      <w:rPr>
        <w:sz w:val="16"/>
      </w:rPr>
      <w:t xml:space="preserve"> of </w:t>
    </w:r>
    <w:r w:rsidR="009C3138">
      <w:rPr>
        <w:sz w:val="16"/>
      </w:rPr>
      <w:fldChar w:fldCharType="begin"/>
    </w:r>
    <w:r w:rsidR="009C3138">
      <w:rPr>
        <w:sz w:val="16"/>
      </w:rPr>
      <w:instrText xml:space="preserve"> NUMPAGES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</w:p>
  <w:p w:rsidR="006F167E" w:rsidRPr="00F429D9" w:rsidRDefault="006F167E" w:rsidP="00307DB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517D96" w:rsidRPr="00531A28" w:rsidTr="006578F2">
      <w:trPr>
        <w:trHeight w:val="686"/>
      </w:trPr>
      <w:tc>
        <w:tcPr>
          <w:tcW w:w="3679" w:type="dxa"/>
          <w:shd w:val="clear" w:color="auto" w:fill="auto"/>
          <w:vAlign w:val="center"/>
        </w:tcPr>
        <w:p w:rsidR="00517D96" w:rsidRPr="00D61D1F" w:rsidRDefault="00831FF6" w:rsidP="00531A28">
          <w:pPr>
            <w:pStyle w:val="Header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D61D1F">
            <w:rPr>
              <w:rFonts w:eastAsia="DengXian"/>
              <w:b/>
              <w:bCs/>
            </w:rPr>
            <w:drawing>
              <wp:inline distT="0" distB="0" distL="0" distR="0" wp14:anchorId="4D1F4911" wp14:editId="4442F7AE">
                <wp:extent cx="1094740" cy="429260"/>
                <wp:effectExtent l="0" t="0" r="0" b="0"/>
                <wp:docPr id="1" name="Picture 3" descr="C:\Users\home\AppData\Local\Temp\HZ$D.132.2739\land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ome\AppData\Local\Temp\HZ$D.132.2739\land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shd w:val="clear" w:color="auto" w:fill="auto"/>
          <w:vAlign w:val="center"/>
        </w:tcPr>
        <w:p w:rsidR="00517D96" w:rsidRPr="00D61D1F" w:rsidRDefault="00517D96" w:rsidP="00531A28">
          <w:pPr>
            <w:pStyle w:val="Header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:rsidR="00517D96" w:rsidRPr="00D61D1F" w:rsidRDefault="006578F2" w:rsidP="006578F2">
          <w:pPr>
            <w:pStyle w:val="Header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>
            <w:rPr>
              <w:rFonts w:eastAsia="DengXian"/>
              <w:b/>
              <w:bCs/>
            </w:rPr>
            <w:drawing>
              <wp:inline distT="0" distB="0" distL="0" distR="0" wp14:anchorId="58249445" wp14:editId="0E58EE8A">
                <wp:extent cx="540000" cy="360000"/>
                <wp:effectExtent l="0" t="0" r="0" b="254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F167E" w:rsidRPr="00517D96" w:rsidRDefault="006F167E" w:rsidP="00307DBD">
    <w:pPr>
      <w:pBdr>
        <w:bottom w:val="single" w:sz="4" w:space="1" w:color="000000"/>
      </w:pBdr>
      <w:adjustRightInd w:val="0"/>
      <w:snapToGrid w:val="0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8F5"/>
    <w:multiLevelType w:val="hybridMultilevel"/>
    <w:tmpl w:val="7892EB42"/>
    <w:lvl w:ilvl="0" w:tplc="B16CF708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A3CD5"/>
    <w:multiLevelType w:val="hybridMultilevel"/>
    <w:tmpl w:val="B2482216"/>
    <w:lvl w:ilvl="0" w:tplc="E93E769C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720162"/>
    <w:multiLevelType w:val="hybridMultilevel"/>
    <w:tmpl w:val="A59249A6"/>
    <w:lvl w:ilvl="0" w:tplc="3CB08F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F7329"/>
    <w:multiLevelType w:val="hybridMultilevel"/>
    <w:tmpl w:val="8C16C276"/>
    <w:lvl w:ilvl="0" w:tplc="54AEEA8C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10"/>
  </w:num>
  <w:num w:numId="9">
    <w:abstractNumId w:val="1"/>
  </w:num>
  <w:num w:numId="10">
    <w:abstractNumId w:val="10"/>
  </w:num>
  <w:num w:numId="11">
    <w:abstractNumId w:val="1"/>
  </w:num>
  <w:num w:numId="12">
    <w:abstractNumId w:val="11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0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MLE0Nze3sDA2MjRU0lEKTi0uzszPAykwqQUAzwUZgSwAAAA="/>
  </w:docVars>
  <w:rsids>
    <w:rsidRoot w:val="008F2B62"/>
    <w:rsid w:val="000166E2"/>
    <w:rsid w:val="000300DB"/>
    <w:rsid w:val="0003432F"/>
    <w:rsid w:val="00040E2B"/>
    <w:rsid w:val="0006560A"/>
    <w:rsid w:val="00092A04"/>
    <w:rsid w:val="00093C27"/>
    <w:rsid w:val="000955B3"/>
    <w:rsid w:val="00095E6A"/>
    <w:rsid w:val="000A54FD"/>
    <w:rsid w:val="000C200D"/>
    <w:rsid w:val="000D4FB2"/>
    <w:rsid w:val="00144D21"/>
    <w:rsid w:val="0015349C"/>
    <w:rsid w:val="00155C7C"/>
    <w:rsid w:val="001668E5"/>
    <w:rsid w:val="00166D3C"/>
    <w:rsid w:val="00170542"/>
    <w:rsid w:val="001A6A02"/>
    <w:rsid w:val="001D4CE9"/>
    <w:rsid w:val="001D4F53"/>
    <w:rsid w:val="001E02B4"/>
    <w:rsid w:val="001E2113"/>
    <w:rsid w:val="001E2AEB"/>
    <w:rsid w:val="001F537D"/>
    <w:rsid w:val="00211F9C"/>
    <w:rsid w:val="0022251F"/>
    <w:rsid w:val="0022520C"/>
    <w:rsid w:val="00240429"/>
    <w:rsid w:val="00241710"/>
    <w:rsid w:val="002557C1"/>
    <w:rsid w:val="0027081A"/>
    <w:rsid w:val="002741A6"/>
    <w:rsid w:val="00282BA1"/>
    <w:rsid w:val="00293DC0"/>
    <w:rsid w:val="002E1C1B"/>
    <w:rsid w:val="002F441B"/>
    <w:rsid w:val="002F7CA0"/>
    <w:rsid w:val="00307A89"/>
    <w:rsid w:val="00307DBD"/>
    <w:rsid w:val="00322BA9"/>
    <w:rsid w:val="00326141"/>
    <w:rsid w:val="00344D30"/>
    <w:rsid w:val="003513EB"/>
    <w:rsid w:val="0035261F"/>
    <w:rsid w:val="00352FE1"/>
    <w:rsid w:val="003549EA"/>
    <w:rsid w:val="0036342A"/>
    <w:rsid w:val="003A0FF2"/>
    <w:rsid w:val="003B0D13"/>
    <w:rsid w:val="003C6A0E"/>
    <w:rsid w:val="003D5A97"/>
    <w:rsid w:val="003E10C0"/>
    <w:rsid w:val="003E6AC0"/>
    <w:rsid w:val="004013C3"/>
    <w:rsid w:val="00401D30"/>
    <w:rsid w:val="00406AF9"/>
    <w:rsid w:val="00416DF0"/>
    <w:rsid w:val="00451E81"/>
    <w:rsid w:val="0045242D"/>
    <w:rsid w:val="0047210E"/>
    <w:rsid w:val="0047387D"/>
    <w:rsid w:val="00483573"/>
    <w:rsid w:val="004971A8"/>
    <w:rsid w:val="004B1B0D"/>
    <w:rsid w:val="004B3668"/>
    <w:rsid w:val="004D5291"/>
    <w:rsid w:val="004E18D1"/>
    <w:rsid w:val="004E7DDE"/>
    <w:rsid w:val="004F275B"/>
    <w:rsid w:val="004F48DB"/>
    <w:rsid w:val="00502890"/>
    <w:rsid w:val="00517D96"/>
    <w:rsid w:val="00525B5A"/>
    <w:rsid w:val="005273D1"/>
    <w:rsid w:val="00531A28"/>
    <w:rsid w:val="00533C42"/>
    <w:rsid w:val="005344F3"/>
    <w:rsid w:val="00542A8F"/>
    <w:rsid w:val="00563FFE"/>
    <w:rsid w:val="00575B76"/>
    <w:rsid w:val="005A043F"/>
    <w:rsid w:val="005B0BA5"/>
    <w:rsid w:val="005E1C44"/>
    <w:rsid w:val="005E5221"/>
    <w:rsid w:val="00606C4E"/>
    <w:rsid w:val="00630160"/>
    <w:rsid w:val="00637074"/>
    <w:rsid w:val="006578F2"/>
    <w:rsid w:val="0066690B"/>
    <w:rsid w:val="00674C0F"/>
    <w:rsid w:val="00692393"/>
    <w:rsid w:val="006B2C36"/>
    <w:rsid w:val="006F167E"/>
    <w:rsid w:val="0072458A"/>
    <w:rsid w:val="00725C48"/>
    <w:rsid w:val="00731E18"/>
    <w:rsid w:val="00746551"/>
    <w:rsid w:val="00751CE8"/>
    <w:rsid w:val="00757DE4"/>
    <w:rsid w:val="00762FFC"/>
    <w:rsid w:val="00783C23"/>
    <w:rsid w:val="007C64CA"/>
    <w:rsid w:val="007C7776"/>
    <w:rsid w:val="007D0D67"/>
    <w:rsid w:val="00805F34"/>
    <w:rsid w:val="008109D8"/>
    <w:rsid w:val="00831FF6"/>
    <w:rsid w:val="0084794A"/>
    <w:rsid w:val="00862843"/>
    <w:rsid w:val="00865172"/>
    <w:rsid w:val="0086722A"/>
    <w:rsid w:val="00867269"/>
    <w:rsid w:val="00890EA3"/>
    <w:rsid w:val="008A69A1"/>
    <w:rsid w:val="008B66A0"/>
    <w:rsid w:val="008D1918"/>
    <w:rsid w:val="008F2B62"/>
    <w:rsid w:val="00900459"/>
    <w:rsid w:val="009138CF"/>
    <w:rsid w:val="00914730"/>
    <w:rsid w:val="009237D4"/>
    <w:rsid w:val="00934062"/>
    <w:rsid w:val="00941D0B"/>
    <w:rsid w:val="00947453"/>
    <w:rsid w:val="0095699A"/>
    <w:rsid w:val="00957055"/>
    <w:rsid w:val="0097258E"/>
    <w:rsid w:val="00976E62"/>
    <w:rsid w:val="009B79C0"/>
    <w:rsid w:val="009C3138"/>
    <w:rsid w:val="009C696B"/>
    <w:rsid w:val="009D34DC"/>
    <w:rsid w:val="009E615A"/>
    <w:rsid w:val="009E7D6B"/>
    <w:rsid w:val="009F18D1"/>
    <w:rsid w:val="009F5A7A"/>
    <w:rsid w:val="009F70E6"/>
    <w:rsid w:val="00A02192"/>
    <w:rsid w:val="00A53F69"/>
    <w:rsid w:val="00AA75F4"/>
    <w:rsid w:val="00AB1082"/>
    <w:rsid w:val="00AB6377"/>
    <w:rsid w:val="00AD40FB"/>
    <w:rsid w:val="00AD4C2E"/>
    <w:rsid w:val="00AD6E3F"/>
    <w:rsid w:val="00AF6BAE"/>
    <w:rsid w:val="00B0059F"/>
    <w:rsid w:val="00B177CF"/>
    <w:rsid w:val="00B355BB"/>
    <w:rsid w:val="00B36B43"/>
    <w:rsid w:val="00B66A89"/>
    <w:rsid w:val="00B7755C"/>
    <w:rsid w:val="00B806E0"/>
    <w:rsid w:val="00BA10F3"/>
    <w:rsid w:val="00BA390E"/>
    <w:rsid w:val="00BA5BA6"/>
    <w:rsid w:val="00BC3B90"/>
    <w:rsid w:val="00BC3C93"/>
    <w:rsid w:val="00C022DB"/>
    <w:rsid w:val="00C139AB"/>
    <w:rsid w:val="00C24652"/>
    <w:rsid w:val="00C341C2"/>
    <w:rsid w:val="00C3575A"/>
    <w:rsid w:val="00C35902"/>
    <w:rsid w:val="00C7668C"/>
    <w:rsid w:val="00CB5A43"/>
    <w:rsid w:val="00CC30BC"/>
    <w:rsid w:val="00CE3756"/>
    <w:rsid w:val="00CF37DC"/>
    <w:rsid w:val="00CF5FD2"/>
    <w:rsid w:val="00D302CE"/>
    <w:rsid w:val="00D609BC"/>
    <w:rsid w:val="00D61D1F"/>
    <w:rsid w:val="00D63E9D"/>
    <w:rsid w:val="00DC6A06"/>
    <w:rsid w:val="00DD7FCF"/>
    <w:rsid w:val="00DE39BD"/>
    <w:rsid w:val="00DE60AB"/>
    <w:rsid w:val="00DF6E3B"/>
    <w:rsid w:val="00E0080D"/>
    <w:rsid w:val="00E373BE"/>
    <w:rsid w:val="00E40559"/>
    <w:rsid w:val="00E54727"/>
    <w:rsid w:val="00E54EFF"/>
    <w:rsid w:val="00E56FC7"/>
    <w:rsid w:val="00E57C27"/>
    <w:rsid w:val="00E65348"/>
    <w:rsid w:val="00E664F2"/>
    <w:rsid w:val="00E73B4F"/>
    <w:rsid w:val="00E9133A"/>
    <w:rsid w:val="00EB5D8E"/>
    <w:rsid w:val="00ED12A2"/>
    <w:rsid w:val="00EE37B1"/>
    <w:rsid w:val="00EE56E8"/>
    <w:rsid w:val="00EE7371"/>
    <w:rsid w:val="00F22203"/>
    <w:rsid w:val="00F304BB"/>
    <w:rsid w:val="00F54A58"/>
    <w:rsid w:val="00F552D0"/>
    <w:rsid w:val="00F621EA"/>
    <w:rsid w:val="00F767C5"/>
    <w:rsid w:val="00FB0FFA"/>
    <w:rsid w:val="00FD1FC0"/>
    <w:rsid w:val="00FD5267"/>
    <w:rsid w:val="00FE05B1"/>
    <w:rsid w:val="00FE0999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927260"/>
  <w15:chartTrackingRefBased/>
  <w15:docId w15:val="{5EB11228-8145-4041-B542-EA9DB65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8D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5344F3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5344F3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5344F3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5344F3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5344F3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5344F3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C7668C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5344F3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3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HeaderChar">
    <w:name w:val="Header Char"/>
    <w:link w:val="Header"/>
    <w:uiPriority w:val="99"/>
    <w:rsid w:val="005344F3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5344F3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344F3"/>
    <w:pPr>
      <w:ind w:firstLine="0"/>
    </w:pPr>
  </w:style>
  <w:style w:type="paragraph" w:customStyle="1" w:styleId="MDPI31text">
    <w:name w:val="MDPI_3.1_text"/>
    <w:qFormat/>
    <w:rsid w:val="00805F34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5344F3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344F3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5344F3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6578F2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6578F2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5344F3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5344F3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5344F3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9C696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5344F3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5344F3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footerfirstpage">
    <w:name w:val="MDPI_footer_firstpage"/>
    <w:qFormat/>
    <w:rsid w:val="005344F3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23heading3">
    <w:name w:val="MDPI_2.3_heading3"/>
    <w:qFormat/>
    <w:rsid w:val="005344F3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5344F3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5344F3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0300DB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ahoma"/>
      <w:noProof/>
      <w:color w:val="000000"/>
      <w:sz w:val="20"/>
      <w:szCs w:val="18"/>
      <w:lang w:eastAsia="zh-CN"/>
    </w:rPr>
  </w:style>
  <w:style w:type="character" w:customStyle="1" w:styleId="BalloonTextChar">
    <w:name w:val="Balloon Text Char"/>
    <w:link w:val="BalloonText"/>
    <w:uiPriority w:val="99"/>
    <w:rsid w:val="005344F3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D609BC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5344F3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5344F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DD7F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rsid w:val="005344F3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FooterChar">
    <w:name w:val="Footer Char"/>
    <w:link w:val="Footer"/>
    <w:uiPriority w:val="99"/>
    <w:rsid w:val="005344F3"/>
    <w:rPr>
      <w:rFonts w:ascii="Palatino Linotype" w:hAnsi="Palatino Linotype"/>
      <w:noProof/>
      <w:color w:val="000000"/>
      <w:szCs w:val="18"/>
    </w:rPr>
  </w:style>
  <w:style w:type="table" w:styleId="PlainTable4">
    <w:name w:val="Plain Table 4"/>
    <w:basedOn w:val="TableNormal"/>
    <w:uiPriority w:val="44"/>
    <w:rsid w:val="009340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344F3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5344F3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344F3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5344F3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45242D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5344F3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EE56E8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344F3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344F3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344F3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header">
    <w:name w:val="MDPI_header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344F3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344F3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rsid w:val="005344F3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344F3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344F3"/>
  </w:style>
  <w:style w:type="paragraph" w:styleId="Bibliography">
    <w:name w:val="Bibliography"/>
    <w:basedOn w:val="Normal"/>
    <w:next w:val="Normal"/>
    <w:uiPriority w:val="37"/>
    <w:semiHidden/>
    <w:unhideWhenUsed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BodyText">
    <w:name w:val="Body Text"/>
    <w:link w:val="BodyTextChar"/>
    <w:rsid w:val="005344F3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BodyTextChar">
    <w:name w:val="Body Text Char"/>
    <w:link w:val="BodyText"/>
    <w:rsid w:val="005344F3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5344F3"/>
    <w:rPr>
      <w:sz w:val="21"/>
      <w:szCs w:val="21"/>
    </w:rPr>
  </w:style>
  <w:style w:type="paragraph" w:styleId="CommentText">
    <w:name w:val="annotation text"/>
    <w:basedOn w:val="Normal"/>
    <w:link w:val="CommentTextChar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CommentTextChar">
    <w:name w:val="Comment Text Char"/>
    <w:link w:val="CommentText"/>
    <w:rsid w:val="005344F3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5344F3"/>
    <w:rPr>
      <w:b/>
      <w:bCs/>
    </w:rPr>
  </w:style>
  <w:style w:type="character" w:customStyle="1" w:styleId="CommentSubjectChar">
    <w:name w:val="Comment Subject Char"/>
    <w:link w:val="CommentSubject"/>
    <w:rsid w:val="005344F3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5344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EndnoteTextChar">
    <w:name w:val="Endnote Text Char"/>
    <w:link w:val="EndnoteText"/>
    <w:semiHidden/>
    <w:rsid w:val="005344F3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5344F3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FootnoteTextChar">
    <w:name w:val="Footnote Text Char"/>
    <w:link w:val="FootnoteText"/>
    <w:semiHidden/>
    <w:rsid w:val="005344F3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4"/>
      <w:lang w:eastAsia="zh-CN"/>
    </w:rPr>
  </w:style>
  <w:style w:type="paragraph" w:customStyle="1" w:styleId="MsoFootnoteText0">
    <w:name w:val="MsoFootnoteText"/>
    <w:basedOn w:val="NormalWeb"/>
    <w:qFormat/>
    <w:rsid w:val="005344F3"/>
    <w:rPr>
      <w:rFonts w:ascii="Times New Roman" w:hAnsi="Times New Roman"/>
    </w:rPr>
  </w:style>
  <w:style w:type="character" w:styleId="PageNumber">
    <w:name w:val="page number"/>
    <w:rsid w:val="005344F3"/>
  </w:style>
  <w:style w:type="character" w:styleId="PlaceholderText">
    <w:name w:val="Placeholder Text"/>
    <w:uiPriority w:val="99"/>
    <w:semiHidden/>
    <w:rsid w:val="005344F3"/>
    <w:rPr>
      <w:color w:val="808080"/>
    </w:rPr>
  </w:style>
  <w:style w:type="paragraph" w:customStyle="1" w:styleId="MDPI71FootNotes">
    <w:name w:val="MDPI_7.1_FootNotes"/>
    <w:qFormat/>
    <w:rsid w:val="00606C4E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table" w:styleId="TableGridLight">
    <w:name w:val="Grid Table Light"/>
    <w:basedOn w:val="TableNormal"/>
    <w:uiPriority w:val="40"/>
    <w:rsid w:val="004F48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301380\Desktop\SEMVIABLE\Supplementary%20Materials3\land-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land-template (1).dot</Template>
  <TotalTime>0</TotalTime>
  <Pages>9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u301380</dc:creator>
  <cp:keywords/>
  <dc:description/>
  <cp:lastModifiedBy>Muhammad  Mobeen</cp:lastModifiedBy>
  <cp:revision>9</cp:revision>
  <dcterms:created xsi:type="dcterms:W3CDTF">2023-04-04T17:48:00Z</dcterms:created>
  <dcterms:modified xsi:type="dcterms:W3CDTF">2023-04-04T19:34:00Z</dcterms:modified>
</cp:coreProperties>
</file>